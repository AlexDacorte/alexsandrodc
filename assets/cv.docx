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La primera tabla es la tabla de diseño del nombre y de la información de contacto. La segunda tabla es la tabla del objetivo"/>
      </w:tblPr>
      <w:tblGrid>
        <w:gridCol w:w="4706"/>
        <w:gridCol w:w="3600"/>
      </w:tblGrid>
      <w:tr w:rsidR="007A0F44" w:rsidRPr="00565B06" w14:paraId="31E3F538" w14:textId="77777777" w:rsidTr="006C6090">
        <w:trPr>
          <w:trHeight w:hRule="exact" w:val="1944"/>
        </w:trPr>
        <w:tc>
          <w:tcPr>
            <w:tcW w:w="4706" w:type="dxa"/>
            <w:tcMar>
              <w:right w:w="144" w:type="dxa"/>
            </w:tcMar>
            <w:vAlign w:val="bottom"/>
          </w:tcPr>
          <w:p w14:paraId="06D2B2E9" w14:textId="3A3711B2" w:rsidR="007A0F44" w:rsidRPr="00565B06" w:rsidRDefault="006C6090" w:rsidP="00174A87">
            <w:pPr>
              <w:pStyle w:val="Ttulo"/>
            </w:pPr>
            <w:bookmarkStart w:id="0" w:name="_Hlk47003941"/>
            <w:bookmarkEnd w:id="0"/>
            <w:r w:rsidRPr="006C6090">
              <w:t>ALEXSANDRO</w:t>
            </w:r>
          </w:p>
          <w:p w14:paraId="5C26414D" w14:textId="388AD1D2" w:rsidR="007A0F44" w:rsidRPr="00565B06" w:rsidRDefault="006C6090" w:rsidP="00174A87">
            <w:pPr>
              <w:pStyle w:val="Subttulo"/>
            </w:pPr>
            <w:r w:rsidRPr="006C6090">
              <w:t>DA CORTE</w:t>
            </w:r>
          </w:p>
        </w:tc>
        <w:tc>
          <w:tcPr>
            <w:tcW w:w="3600" w:type="dxa"/>
            <w:tcMar>
              <w:left w:w="144" w:type="dxa"/>
            </w:tcMar>
            <w:vAlign w:val="bottom"/>
          </w:tcPr>
          <w:p w14:paraId="42A40AB4" w14:textId="77777777" w:rsidR="007A0F44" w:rsidRDefault="00123CCD" w:rsidP="00174A87">
            <w:pPr>
              <w:pStyle w:val="Informacindecontacto"/>
            </w:pPr>
            <w:sdt>
              <w:sdtPr>
                <w:alias w:val="Escriba la dirección:"/>
                <w:tag w:val="Escriba la dirección:"/>
                <w:id w:val="-989020281"/>
                <w:placeholder>
                  <w:docPart w:val="4F52ABD7232A42E7AF3B986603CB8D53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A0F44" w:rsidRPr="009D0878">
                  <w:rPr>
                    <w:lang w:bidi="es-ES"/>
                  </w:rPr>
                  <w:t>Dirección</w:t>
                </w:r>
              </w:sdtContent>
            </w:sdt>
            <w:r w:rsidR="007A0F44">
              <w:rPr>
                <w:lang w:bidi="es-ES"/>
              </w:rPr>
              <w:t xml:space="preserve">  </w:t>
            </w:r>
            <w:r w:rsidR="007A0F44" w:rsidRPr="009D087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2D00CE8" wp14:editId="528BEB95">
                      <wp:extent cx="118872" cy="118872"/>
                      <wp:effectExtent l="0" t="0" r="0" b="0"/>
                      <wp:docPr id="54" name="Icono de dirección" descr="Icono de direcció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C28545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A3B6C2A" w14:textId="35D5CACB" w:rsidR="007A0F44" w:rsidRDefault="00123CCD" w:rsidP="00174A87">
            <w:pPr>
              <w:pStyle w:val="Informacindecontacto"/>
            </w:pPr>
            <w:sdt>
              <w:sdtPr>
                <w:alias w:val="Escriba el teléfono:"/>
                <w:tag w:val="Escriba el teléfono:"/>
                <w:id w:val="381135673"/>
                <w:placeholder>
                  <w:docPart w:val="ED61F3505A1A48D0842D43B0852A037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6C6090">
                  <w:t>925719026</w:t>
                </w:r>
              </w:sdtContent>
            </w:sdt>
            <w:r w:rsidR="007A0F44">
              <w:rPr>
                <w:lang w:bidi="es-ES"/>
              </w:rPr>
              <w:t xml:space="preserve">  </w:t>
            </w:r>
            <w:r w:rsidR="007A0F44" w:rsidRPr="009D087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CD9A205" wp14:editId="2429936D">
                      <wp:extent cx="109728" cy="109728"/>
                      <wp:effectExtent l="0" t="0" r="5080" b="5080"/>
                      <wp:docPr id="55" name="Icono de teléfono" descr="Icono de teléfon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9F414C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2CD1A6D" w14:textId="16E4590E" w:rsidR="007A0F44" w:rsidRDefault="00123CCD" w:rsidP="001B1CA5">
            <w:pPr>
              <w:pStyle w:val="Informacindecontacto"/>
            </w:pPr>
            <w:sdt>
              <w:sdtPr>
                <w:alias w:val="Escriba el correo electrónico:"/>
                <w:tag w:val="Escriba el correo electrónico:"/>
                <w:id w:val="479813182"/>
                <w:placeholder>
                  <w:docPart w:val="8FC857E41FA74F0B99585100E467F7F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6C6090">
                  <w:t>dacortejhexson@gmail.com</w:t>
                </w:r>
              </w:sdtContent>
            </w:sdt>
            <w:r w:rsidR="007A0F44">
              <w:rPr>
                <w:lang w:bidi="es-ES"/>
              </w:rPr>
              <w:t xml:space="preserve">  </w:t>
            </w:r>
            <w:r w:rsidR="007A0F44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A098EDE" wp14:editId="0BBAC56D">
                      <wp:extent cx="137160" cy="91440"/>
                      <wp:effectExtent l="0" t="0" r="0" b="3810"/>
                      <wp:docPr id="56" name="Forma libre 5" descr="Icono de correo electrónic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CB1CA5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7A0F44">
              <w:rPr>
                <w:lang w:bidi="es-ES"/>
              </w:rPr>
              <w:t xml:space="preserve">  </w:t>
            </w:r>
          </w:p>
          <w:p w14:paraId="717BB537" w14:textId="32FA469E" w:rsidR="007A0F44" w:rsidRPr="00565B06" w:rsidRDefault="00123CCD" w:rsidP="00174A87">
            <w:pPr>
              <w:pStyle w:val="Informacindecontacto"/>
            </w:pPr>
            <w:sdt>
              <w:sdtPr>
                <w:alias w:val="Escriba su Twitter, blog o cartera:"/>
                <w:tag w:val="Escriba su Twitter, blog o cartera:"/>
                <w:id w:val="1198669372"/>
                <w:placeholder>
                  <w:docPart w:val="AA25C3961DEB4E419367A0FC39F61BD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6C6090">
                  <w:t>Alexsandrodc.com</w:t>
                </w:r>
              </w:sdtContent>
            </w:sdt>
            <w:r w:rsidR="007A0F44">
              <w:rPr>
                <w:lang w:bidi="es-ES"/>
              </w:rPr>
              <w:t xml:space="preserve">  </w:t>
            </w:r>
            <w:r w:rsidR="007A0F44" w:rsidRPr="009D087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63A37DD" wp14:editId="327E1525">
                      <wp:extent cx="118872" cy="118872"/>
                      <wp:effectExtent l="0" t="0" r="0" b="0"/>
                      <wp:docPr id="58" name="Icono de sitio web" descr="Icono de Twitter/Blog/Carter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8E095E" id="Icono de sitio web" o:spid="_x0000_s1026" alt="Icono de Twitter/Blog/Cartera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CD+gC6RQAAPl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118C4967" w14:textId="3829639F" w:rsidR="00A77B4D" w:rsidRPr="00565B06" w:rsidRDefault="00A77B4D" w:rsidP="007850D1"/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717"/>
        <w:gridCol w:w="8295"/>
      </w:tblGrid>
      <w:tr w:rsidR="00A77B4D" w:rsidRPr="00565B06" w14:paraId="62E846CC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DE8A3B2" w14:textId="77777777" w:rsidR="00A77B4D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6390A12B" wp14:editId="3E83ED8D">
                      <wp:extent cx="274320" cy="274320"/>
                      <wp:effectExtent l="0" t="0" r="0" b="0"/>
                      <wp:docPr id="18" name="Icono en un círculo de Educación" descr="Icono de Educació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írculo del icono de Educación" descr="Círculo del icono de Educació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el icono de Educación" descr="Símbolo del icono de Educació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1D5FDC" id="Icono en un círculo de Educación" o:spid="_x0000_s1026" alt="Icono de Educació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4GjmtPkYAABxjwAADgAA&#10;AAAAAAAAAAAAAAAuAgAAZHJzL2Uyb0RvYy54bWxQSwECLQAUAAYACAAAACEAGGrsh9kAAAADAQAA&#10;DwAAAAAAAAAAAAAAAABTGwAAZHJzL2Rvd25yZXYueG1sUEsFBgAAAAAEAAQA8wAAAFkcAAAAAA==&#10;">
                      <v:shape id="Círculo del icono de Educación" o:spid="_x0000_s1027" alt="Círculo del icono de Educación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ducación" o:spid="_x0000_s1028" alt="Símbolo del icono de Educación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0DCD51A" w14:textId="77777777" w:rsidR="00A77B4D" w:rsidRPr="00565B06" w:rsidRDefault="00123CCD" w:rsidP="002146F8">
            <w:pPr>
              <w:pStyle w:val="Ttulo1"/>
              <w:outlineLvl w:val="0"/>
            </w:pPr>
            <w:sdt>
              <w:sdtPr>
                <w:alias w:val="Educación:"/>
                <w:tag w:val="Educación:"/>
                <w:id w:val="1586649636"/>
                <w:placeholder>
                  <w:docPart w:val="508BBE2999974D3D9F63FD319B76582E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bidi="es-ES"/>
                  </w:rPr>
                  <w:t>Educación</w:t>
                </w:r>
              </w:sdtContent>
            </w:sdt>
          </w:p>
        </w:tc>
      </w:tr>
    </w:tbl>
    <w:p w14:paraId="03F0DFCC" w14:textId="3EDE8446" w:rsidR="007C0E0E" w:rsidRPr="00565B06" w:rsidRDefault="006C6090" w:rsidP="00B47E1E">
      <w:pPr>
        <w:pStyle w:val="Ttulo2"/>
      </w:pPr>
      <w:r>
        <w:t>BACHILLER</w:t>
      </w:r>
      <w:r w:rsidR="007C0E0E" w:rsidRPr="00565B06">
        <w:rPr>
          <w:lang w:bidi="es-ES"/>
        </w:rPr>
        <w:t xml:space="preserve"> | </w:t>
      </w:r>
      <w:r>
        <w:rPr>
          <w:rStyle w:val="nfasis"/>
        </w:rPr>
        <w:t>ARCO IRIS</w:t>
      </w:r>
    </w:p>
    <w:p w14:paraId="33995724" w14:textId="2F61C3A4" w:rsidR="000E24AC" w:rsidRDefault="006C6090" w:rsidP="006C6090">
      <w:pPr>
        <w:pStyle w:val="Ttulo3"/>
      </w:pPr>
      <w:r>
        <w:t>Sep 2010 -</w:t>
      </w:r>
      <w:r w:rsidRPr="00565B06">
        <w:rPr>
          <w:lang w:bidi="es-ES"/>
        </w:rPr>
        <w:t xml:space="preserve"> JUN</w:t>
      </w:r>
      <w:r>
        <w:rPr>
          <w:lang w:bidi="es-ES"/>
        </w:rPr>
        <w:t xml:space="preserve"> </w:t>
      </w:r>
      <w:r>
        <w:t>2015</w:t>
      </w:r>
    </w:p>
    <w:p w14:paraId="3DF5533A" w14:textId="77777777" w:rsidR="006C6090" w:rsidRPr="00565B06" w:rsidRDefault="006C6090" w:rsidP="006C6090">
      <w:pPr>
        <w:pStyle w:val="Ttulo3"/>
      </w:pPr>
    </w:p>
    <w:p w14:paraId="1CB0C52A" w14:textId="075AF507" w:rsidR="007C0E0E" w:rsidRPr="00565B06" w:rsidRDefault="006C6090" w:rsidP="00B47E1E">
      <w:pPr>
        <w:pStyle w:val="Ttulo2"/>
      </w:pPr>
      <w:r>
        <w:t>COMUNITY MANAGER</w:t>
      </w:r>
      <w:r w:rsidR="007C0E0E" w:rsidRPr="00565B06">
        <w:rPr>
          <w:lang w:bidi="es-ES"/>
        </w:rPr>
        <w:t xml:space="preserve"> | </w:t>
      </w:r>
      <w:r>
        <w:rPr>
          <w:rStyle w:val="nfasis"/>
        </w:rPr>
        <w:t>DOCTOR GRAPHIC</w:t>
      </w:r>
    </w:p>
    <w:p w14:paraId="48B691AC" w14:textId="0886880F" w:rsidR="007C0E0E" w:rsidRPr="00565B06" w:rsidRDefault="006C6090" w:rsidP="006C6090">
      <w:pPr>
        <w:pStyle w:val="Ttulo3"/>
      </w:pPr>
      <w:r>
        <w:t>2015</w:t>
      </w:r>
      <w:r w:rsidRPr="00565B06">
        <w:rPr>
          <w:lang w:bidi="es-ES"/>
        </w:rPr>
        <w:t xml:space="preserve"> -</w:t>
      </w:r>
      <w:r>
        <w:rPr>
          <w:lang w:bidi="es-ES"/>
        </w:rPr>
        <w:t xml:space="preserve"> </w:t>
      </w:r>
      <w:r>
        <w:t>2017</w:t>
      </w: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717"/>
        <w:gridCol w:w="8295"/>
      </w:tblGrid>
      <w:tr w:rsidR="005E088C" w:rsidRPr="00565B06" w14:paraId="3F31E27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EFF4D07" w14:textId="77777777" w:rsidR="005E088C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663D0885" wp14:editId="4E7CCF66">
                      <wp:extent cx="274320" cy="274320"/>
                      <wp:effectExtent l="0" t="0" r="0" b="0"/>
                      <wp:docPr id="21" name="Icono en un círculo de Experiencia" descr="Icono de Experi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írculo del icono de Experiencia" descr="Círculo del icono de Experie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ímbolo del icono de Experiencia" descr="Símbolo del icono de Experie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91D7AF" id="Icono en un círculo de Experiencia" o:spid="_x0000_s1026" alt="Icono de Experie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">
                      <v:shape id="Círculo del icono de Experiencia" o:spid="_x0000_s1027" alt="Círculo del icono de Experie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xperiencia" o:spid="_x0000_s1028" alt="Símbolo del icono de Experie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33ABB57" w14:textId="77777777" w:rsidR="005E088C" w:rsidRPr="00565B06" w:rsidRDefault="00123CCD" w:rsidP="0004158B">
            <w:pPr>
              <w:pStyle w:val="Ttulo1"/>
              <w:outlineLvl w:val="0"/>
            </w:pPr>
            <w:sdt>
              <w:sdtPr>
                <w:alias w:val="Educación:"/>
                <w:tag w:val="Educación:"/>
                <w:id w:val="-2131392780"/>
                <w:placeholder>
                  <w:docPart w:val="1FF38EF7AD444BF4B17A6F39EF8EF3F5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bidi="es-ES"/>
                  </w:rPr>
                  <w:t>Experiencia</w:t>
                </w:r>
              </w:sdtContent>
            </w:sdt>
          </w:p>
        </w:tc>
      </w:tr>
    </w:tbl>
    <w:p w14:paraId="77CA5568" w14:textId="0AB523DE" w:rsidR="005E088C" w:rsidRPr="00565B06" w:rsidRDefault="006C6090" w:rsidP="00B47E1E">
      <w:pPr>
        <w:pStyle w:val="Ttulo2"/>
      </w:pPr>
      <w:r>
        <w:t>ASISTENTE TECNICO</w:t>
      </w:r>
      <w:r w:rsidR="005E088C" w:rsidRPr="00565B06">
        <w:rPr>
          <w:lang w:bidi="es-ES"/>
        </w:rPr>
        <w:t xml:space="preserve"> | </w:t>
      </w:r>
      <w:r>
        <w:rPr>
          <w:rStyle w:val="nfasis"/>
        </w:rPr>
        <w:t xml:space="preserve">ALSY SOLUTIONS </w:t>
      </w:r>
    </w:p>
    <w:p w14:paraId="283B76FC" w14:textId="610A3C07" w:rsidR="005E088C" w:rsidRPr="00565B06" w:rsidRDefault="006C6090" w:rsidP="004F199F">
      <w:pPr>
        <w:pStyle w:val="Ttulo3"/>
      </w:pPr>
      <w:r>
        <w:t>NOV 2015</w:t>
      </w:r>
      <w:r w:rsidR="005E088C" w:rsidRPr="00565B06">
        <w:rPr>
          <w:lang w:bidi="es-ES"/>
        </w:rPr>
        <w:t xml:space="preserve"> </w:t>
      </w:r>
      <w:r>
        <w:rPr>
          <w:lang w:bidi="es-ES"/>
        </w:rPr>
        <w:t>–</w:t>
      </w:r>
      <w:r w:rsidR="005E088C" w:rsidRPr="00565B06">
        <w:rPr>
          <w:lang w:bidi="es-ES"/>
        </w:rPr>
        <w:t xml:space="preserve"> </w:t>
      </w:r>
      <w:r>
        <w:t>Ene 2017</w:t>
      </w:r>
    </w:p>
    <w:p w14:paraId="0C50734C" w14:textId="4C3A5A89" w:rsidR="005E088C" w:rsidRPr="00565B06" w:rsidRDefault="006C6090" w:rsidP="005E088C">
      <w:r w:rsidRPr="006C6090">
        <w:t>Llevar y mantener la página web de la empresa, además ofrecer soporte y asesoramiento técnico, suministrar datos específicos del stock de la empresa y realizar venta de productos electrónicos</w:t>
      </w:r>
    </w:p>
    <w:p w14:paraId="0563E49C" w14:textId="2DD67A5D" w:rsidR="005E088C" w:rsidRPr="00565B06" w:rsidRDefault="006C6090" w:rsidP="00B47E1E">
      <w:pPr>
        <w:pStyle w:val="Ttulo2"/>
      </w:pPr>
      <w:r w:rsidRPr="006C6090">
        <w:t>VOLUNTARIO</w:t>
      </w:r>
      <w:r w:rsidR="005E088C" w:rsidRPr="00565B06">
        <w:rPr>
          <w:lang w:bidi="es-ES"/>
        </w:rPr>
        <w:t xml:space="preserve"> | </w:t>
      </w:r>
      <w:r>
        <w:rPr>
          <w:rStyle w:val="nfasis"/>
        </w:rPr>
        <w:t>AVALSO (ESPAÑA)</w:t>
      </w:r>
    </w:p>
    <w:p w14:paraId="6445D869" w14:textId="2B3B671D" w:rsidR="005E088C" w:rsidRPr="00565B06" w:rsidRDefault="006C6090" w:rsidP="004F199F">
      <w:pPr>
        <w:pStyle w:val="Ttulo3"/>
      </w:pPr>
      <w:r>
        <w:t>Junio 2017</w:t>
      </w:r>
      <w:r w:rsidR="005E088C" w:rsidRPr="00565B06">
        <w:rPr>
          <w:lang w:bidi="es-ES"/>
        </w:rPr>
        <w:t xml:space="preserve"> </w:t>
      </w:r>
      <w:r>
        <w:rPr>
          <w:lang w:bidi="es-ES"/>
        </w:rPr>
        <w:t>– Junio 2018</w:t>
      </w:r>
    </w:p>
    <w:p w14:paraId="668C26A2" w14:textId="02ECA154" w:rsidR="005E088C" w:rsidRDefault="006C6090" w:rsidP="005E088C">
      <w:r>
        <w:t>Colaborar con el cocinero cuando este lo necesitara, además de llevar acabo limpiezas de manera rotativa</w:t>
      </w:r>
    </w:p>
    <w:p w14:paraId="53610A1D" w14:textId="619D6C6E" w:rsidR="004C44E9" w:rsidRPr="00565B06" w:rsidRDefault="004C44E9" w:rsidP="004C44E9">
      <w:pPr>
        <w:pStyle w:val="Ttulo2"/>
      </w:pPr>
      <w:r>
        <w:t>MOZO</w:t>
      </w:r>
      <w:r w:rsidRPr="00565B06">
        <w:rPr>
          <w:lang w:bidi="es-ES"/>
        </w:rPr>
        <w:t xml:space="preserve"> | </w:t>
      </w:r>
      <w:r>
        <w:rPr>
          <w:rStyle w:val="nfasis"/>
        </w:rPr>
        <w:t>PUNTA MARES</w:t>
      </w:r>
    </w:p>
    <w:p w14:paraId="4CCDE2D6" w14:textId="68C7AF3F" w:rsidR="004C44E9" w:rsidRPr="00565B06" w:rsidRDefault="004C44E9" w:rsidP="004C44E9">
      <w:pPr>
        <w:pStyle w:val="Ttulo3"/>
      </w:pPr>
      <w:r>
        <w:t>SEP</w:t>
      </w:r>
      <w:r>
        <w:t xml:space="preserve"> 201</w:t>
      </w:r>
      <w:r>
        <w:t>8</w:t>
      </w:r>
      <w:r w:rsidRPr="00565B06">
        <w:rPr>
          <w:lang w:bidi="es-ES"/>
        </w:rPr>
        <w:t xml:space="preserve"> </w:t>
      </w:r>
      <w:r>
        <w:rPr>
          <w:lang w:bidi="es-ES"/>
        </w:rPr>
        <w:t xml:space="preserve">– </w:t>
      </w:r>
      <w:r>
        <w:rPr>
          <w:lang w:bidi="es-ES"/>
        </w:rPr>
        <w:t>ENE</w:t>
      </w:r>
      <w:r>
        <w:rPr>
          <w:lang w:bidi="es-ES"/>
        </w:rPr>
        <w:t xml:space="preserve"> </w:t>
      </w:r>
      <w:r>
        <w:rPr>
          <w:lang w:bidi="es-ES"/>
        </w:rPr>
        <w:t>2019</w:t>
      </w:r>
    </w:p>
    <w:p w14:paraId="4987A0B5" w14:textId="77777777" w:rsidR="004C44E9" w:rsidRDefault="004C44E9" w:rsidP="004C44E9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4C44E9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Captación y atención de clientes, conteo y control de caja, limpieza del local y ayudas temporales al cocinero</w:t>
      </w:r>
    </w:p>
    <w:p w14:paraId="23B493F9" w14:textId="77777777" w:rsidR="004C44E9" w:rsidRDefault="004C44E9" w:rsidP="004C44E9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</w:p>
    <w:p w14:paraId="0FF10126" w14:textId="3C2214C4" w:rsidR="004C44E9" w:rsidRPr="004C44E9" w:rsidRDefault="004C44E9" w:rsidP="004C44E9">
      <w:pPr>
        <w:pStyle w:val="Ttulo2"/>
        <w:rPr>
          <w:color w:val="4C4C4C" w:themeColor="text2" w:themeTint="BF"/>
        </w:rPr>
      </w:pPr>
      <w:r>
        <w:t>EMPLEADO</w:t>
      </w:r>
      <w:r w:rsidRPr="00565B06">
        <w:rPr>
          <w:lang w:bidi="es-ES"/>
        </w:rPr>
        <w:t xml:space="preserve"> | </w:t>
      </w:r>
      <w:r w:rsidRPr="004C44E9">
        <w:rPr>
          <w:color w:val="4C4C4C" w:themeColor="text2" w:themeTint="BF"/>
          <w:lang w:bidi="es-ES"/>
        </w:rPr>
        <w:t xml:space="preserve">AUTOLAVADO </w:t>
      </w:r>
      <w:r w:rsidRPr="004C44E9">
        <w:rPr>
          <w:rStyle w:val="nfasis"/>
        </w:rPr>
        <w:t>LICA MOTORS</w:t>
      </w:r>
    </w:p>
    <w:p w14:paraId="2BC5D89C" w14:textId="6019BDE4" w:rsidR="004C44E9" w:rsidRPr="00565B06" w:rsidRDefault="004C44E9" w:rsidP="004C44E9">
      <w:pPr>
        <w:pStyle w:val="Ttulo3"/>
      </w:pPr>
      <w:r>
        <w:t xml:space="preserve">FEB 2019 </w:t>
      </w:r>
      <w:r w:rsidRPr="00565B06">
        <w:rPr>
          <w:lang w:bidi="es-ES"/>
        </w:rPr>
        <w:t>–</w:t>
      </w:r>
      <w:r>
        <w:rPr>
          <w:lang w:bidi="es-ES"/>
        </w:rPr>
        <w:t xml:space="preserve"> </w:t>
      </w:r>
      <w:r>
        <w:rPr>
          <w:lang w:bidi="es-ES"/>
        </w:rPr>
        <w:t>AGO 2019</w:t>
      </w:r>
    </w:p>
    <w:p w14:paraId="4AF5D108" w14:textId="5522B2B7" w:rsidR="004C44E9" w:rsidRPr="00565B06" w:rsidRDefault="004C44E9" w:rsidP="005E088C">
      <w:r w:rsidRPr="004C44E9">
        <w:t>Captar clientes mediante estrategias múltiples de marketing, así como de manera análoga, además realizar la limpieza y tratado del vehículo a atender llevando a cabo: siliconados, pulverizados, y el lavado total del vehículo</w:t>
      </w: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17"/>
        <w:gridCol w:w="8295"/>
      </w:tblGrid>
      <w:tr w:rsidR="00143224" w:rsidRPr="00565B06" w14:paraId="559D743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9B303AC" w14:textId="77777777" w:rsidR="00143224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252D6A47" wp14:editId="5A52E0AF">
                      <wp:extent cx="274320" cy="274320"/>
                      <wp:effectExtent l="0" t="0" r="0" b="0"/>
                      <wp:docPr id="24" name="Icono en un círculo de Aptitudes" descr="Icono de Aptitu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írculo del icono de Aptitudes" descr="Círcu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Parte 1 del símbolo del icono de Aptitudes" descr="Parte 1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Parte 2 del símbolo del icono de Aptitudes" descr="Parte 2 del símbolo del icono de Aptitudes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Parte 3 del símbolo del icono de Aptitudes" descr="Parte 3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Parte 4 del símbolo del icono de Aptitudes" descr="Parte 4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E1BE2A" id="Icono en un círculo de Aptitudes" o:spid="_x0000_s1026" alt="Icono de Aptitu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Aaq9olzIQAAds4A&#10;AA4AAAAAAAAAAAAAAAAALgIAAGRycy9lMm9Eb2MueG1sUEsBAi0AFAAGAAgAAAAhABhq7IfZAAAA&#10;AwEAAA8AAAAAAAAAAAAAAAAAzSMAAGRycy9kb3ducmV2LnhtbFBLBQYAAAAABAAEAPMAAADTJAAA&#10;AAA=&#10;">
                      <v:shape id="Círculo del icono de Aptitudes" o:spid="_x0000_s1027" alt="Círculo del icono de Aptitu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Parte 1 del símbolo del icono de Aptitudes" o:spid="_x0000_s1028" alt="Parte 1 del símbolo del icono de Aptitudes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Parte 2 del símbolo del icono de Aptitudes" o:spid="_x0000_s1029" alt="Parte 2 del símbolo del icono de Aptitudes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Parte 3 del símbolo del icono de Aptitudes" o:spid="_x0000_s1030" alt="Parte 3 del símbolo del icono de Aptitudes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Parte 4 del símbolo del icono de Aptitudes" o:spid="_x0000_s1031" alt="Parte 4 del símbolo del icono de Aptitudes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3A0A9C3" w14:textId="58C30D6F" w:rsidR="00143224" w:rsidRPr="00565B06" w:rsidRDefault="001B1CA5" w:rsidP="00AD6216">
            <w:pPr>
              <w:pStyle w:val="Ttulo1"/>
              <w:outlineLvl w:val="0"/>
            </w:pPr>
            <w:r>
              <w:t>habilidades</w:t>
            </w:r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4121"/>
        <w:gridCol w:w="4185"/>
      </w:tblGrid>
      <w:tr w:rsidR="00143224" w:rsidRPr="00565B06" w14:paraId="311C9122" w14:textId="77777777" w:rsidTr="00565B06">
        <w:tc>
          <w:tcPr>
            <w:tcW w:w="4320" w:type="dxa"/>
          </w:tcPr>
          <w:p w14:paraId="1480E5D6" w14:textId="3BF06DBA" w:rsidR="00143224" w:rsidRPr="00565B06" w:rsidRDefault="001B1CA5" w:rsidP="00565B06">
            <w:pPr>
              <w:pStyle w:val="Listaconvietas"/>
              <w:spacing w:after="80"/>
            </w:pPr>
            <w:r>
              <w:t>HTML</w:t>
            </w:r>
          </w:p>
          <w:p w14:paraId="2FFDF386" w14:textId="28294E4C" w:rsidR="00316CE4" w:rsidRPr="00565B06" w:rsidRDefault="001B1CA5" w:rsidP="00316CE4">
            <w:pPr>
              <w:pStyle w:val="Listaconvietas"/>
              <w:spacing w:after="80"/>
            </w:pPr>
            <w:r>
              <w:t>CSS</w:t>
            </w:r>
          </w:p>
        </w:tc>
        <w:tc>
          <w:tcPr>
            <w:tcW w:w="4320" w:type="dxa"/>
            <w:tcMar>
              <w:left w:w="576" w:type="dxa"/>
            </w:tcMar>
          </w:tcPr>
          <w:p w14:paraId="3C7418AC" w14:textId="77D50750" w:rsidR="00143224" w:rsidRPr="00565B06" w:rsidRDefault="001B1CA5" w:rsidP="00565B06">
            <w:pPr>
              <w:pStyle w:val="Listaconvietas"/>
              <w:spacing w:after="80"/>
            </w:pPr>
            <w:r>
              <w:t>REACT</w:t>
            </w:r>
          </w:p>
          <w:p w14:paraId="4CE352C7" w14:textId="46BCB828" w:rsidR="00F904FC" w:rsidRPr="00565B06" w:rsidRDefault="001B1CA5" w:rsidP="00565B06">
            <w:pPr>
              <w:pStyle w:val="Listaconvietas"/>
              <w:spacing w:after="80"/>
            </w:pPr>
            <w:r>
              <w:t>JAVASCRIPT</w:t>
            </w:r>
          </w:p>
          <w:p w14:paraId="47EB8365" w14:textId="559E0B76" w:rsidR="00F904FC" w:rsidRPr="00565B06" w:rsidRDefault="001B1CA5" w:rsidP="00565B06">
            <w:pPr>
              <w:pStyle w:val="Listaconvietas"/>
              <w:spacing w:after="80"/>
            </w:pPr>
            <w:r>
              <w:t>ADOBE SUITE</w:t>
            </w:r>
          </w:p>
        </w:tc>
      </w:tr>
    </w:tbl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21"/>
        <w:gridCol w:w="8291"/>
      </w:tblGrid>
      <w:tr w:rsidR="00AC7C34" w:rsidRPr="00565B06" w14:paraId="2E8C56C5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2FF89E38" w14:textId="77777777" w:rsidR="00AC7C34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388290F0" wp14:editId="03FF083B">
                      <wp:extent cx="274320" cy="274320"/>
                      <wp:effectExtent l="0" t="0" r="0" b="0"/>
                      <wp:docPr id="46" name="Icono en un círculo de Actividades" descr="Icono de Activ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Círculo del icono de Actividades" descr="Círcu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Parte 1 del símbolo del icono de Actividades" descr="Parte 1 del símbo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Parte 2 del símbolo del icono de Actividades" descr="Parte 2 del símbo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Parte 3 del símbolo del icono de Actividades" descr="Parte 3 del símbo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006EA4" id="Icono en un círculo de Actividades" o:spid="_x0000_s1026" alt="Icono de Activ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">
                      <v:shape id="Círculo del icono de Actividades" o:spid="_x0000_s1027" alt="Círculo del icono de Activida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Parte 1 del símbolo del icono de Actividades" o:spid="_x0000_s1028" alt="Parte 1 del símbolo del icono de Actividades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Parte 2 del símbolo del icono de Actividades" o:spid="_x0000_s1029" alt="Parte 2 del símbolo del icono de Actividades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Parte 3 del símbolo del icono de Actividades" o:spid="_x0000_s1030" alt="Parte 3 del símbolo del icono de Actividades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FDA8E27" w14:textId="6F60F6FB" w:rsidR="00AC7C34" w:rsidRPr="00565B06" w:rsidRDefault="001B1CA5" w:rsidP="00AD6216">
            <w:pPr>
              <w:pStyle w:val="Ttulo1"/>
              <w:outlineLvl w:val="0"/>
            </w:pPr>
            <w:r>
              <w:t>IDIOMAS</w:t>
            </w:r>
          </w:p>
        </w:tc>
      </w:tr>
    </w:tbl>
    <w:p w14:paraId="58E98CEC" w14:textId="6A3B4F7F" w:rsidR="007A0F44" w:rsidRPr="001B1CA5" w:rsidRDefault="001B1CA5" w:rsidP="00316CE4">
      <w:pPr>
        <w:rPr>
          <w:sz w:val="24"/>
          <w:szCs w:val="24"/>
        </w:rPr>
      </w:pPr>
      <w:r w:rsidRPr="001B1CA5">
        <w:rPr>
          <w:sz w:val="24"/>
          <w:szCs w:val="24"/>
        </w:rPr>
        <w:t>Inglés (B2)</w:t>
      </w:r>
    </w:p>
    <w:p w14:paraId="130A7956" w14:textId="0E0F0B68" w:rsidR="001B1CA5" w:rsidRPr="001B1CA5" w:rsidRDefault="001B1CA5" w:rsidP="00316CE4">
      <w:pPr>
        <w:rPr>
          <w:sz w:val="24"/>
          <w:szCs w:val="24"/>
        </w:rPr>
      </w:pPr>
      <w:r w:rsidRPr="001B1CA5">
        <w:rPr>
          <w:sz w:val="24"/>
          <w:szCs w:val="24"/>
        </w:rPr>
        <w:t>Español (Nativo)</w:t>
      </w:r>
    </w:p>
    <w:p w14:paraId="72354E8C" w14:textId="04F0AF65" w:rsidR="001B1CA5" w:rsidRPr="001B1CA5" w:rsidRDefault="001B1CA5" w:rsidP="00316CE4">
      <w:pPr>
        <w:rPr>
          <w:sz w:val="24"/>
          <w:szCs w:val="24"/>
        </w:rPr>
      </w:pPr>
      <w:r w:rsidRPr="001B1CA5">
        <w:rPr>
          <w:sz w:val="24"/>
          <w:szCs w:val="24"/>
        </w:rPr>
        <w:t>Portugués (b1)</w:t>
      </w:r>
    </w:p>
    <w:sectPr w:rsidR="001B1CA5" w:rsidRPr="001B1CA5" w:rsidSect="00C35C81">
      <w:footerReference w:type="default" r:id="rId11"/>
      <w:headerReference w:type="first" r:id="rId12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132D2" w14:textId="77777777" w:rsidR="00123CCD" w:rsidRDefault="00123CCD" w:rsidP="00F534FB">
      <w:pPr>
        <w:spacing w:after="0"/>
      </w:pPr>
      <w:r>
        <w:separator/>
      </w:r>
    </w:p>
  </w:endnote>
  <w:endnote w:type="continuationSeparator" w:id="0">
    <w:p w14:paraId="10B69CCC" w14:textId="77777777" w:rsidR="00123CCD" w:rsidRDefault="00123CC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AEB071" w14:textId="77777777" w:rsidR="00056FE7" w:rsidRDefault="00056FE7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16CE4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F68ED" w14:textId="77777777" w:rsidR="00123CCD" w:rsidRDefault="00123CCD" w:rsidP="00F534FB">
      <w:pPr>
        <w:spacing w:after="0"/>
      </w:pPr>
      <w:r>
        <w:separator/>
      </w:r>
    </w:p>
  </w:footnote>
  <w:footnote w:type="continuationSeparator" w:id="0">
    <w:p w14:paraId="5FA853C8" w14:textId="77777777" w:rsidR="00123CCD" w:rsidRDefault="00123CCD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CAF06" w14:textId="77777777" w:rsidR="005324B1" w:rsidRDefault="005324B1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127F66B" wp14:editId="7525077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ángul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6F7CE2" id="Rectángulo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90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2A51"/>
    <w:rsid w:val="0006454B"/>
    <w:rsid w:val="00075B13"/>
    <w:rsid w:val="00092692"/>
    <w:rsid w:val="00096203"/>
    <w:rsid w:val="000A0229"/>
    <w:rsid w:val="000E24AC"/>
    <w:rsid w:val="000E4A73"/>
    <w:rsid w:val="000F79EA"/>
    <w:rsid w:val="00123CCD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1CA5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44E9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042C0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C6090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83BBB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66B86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96C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0C0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Ttulo1">
    <w:name w:val="heading 1"/>
    <w:basedOn w:val="Normal"/>
    <w:link w:val="Ttulo1C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aconcuadrcula">
    <w:name w:val="Table Grid"/>
    <w:basedOn w:val="Tab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515"/>
    <w:rPr>
      <w:rFonts w:ascii="Segoe UI" w:hAnsi="Segoe UI" w:cs="Segoe UI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37C"/>
    <w:pPr>
      <w:spacing w:after="0"/>
    </w:pPr>
  </w:style>
  <w:style w:type="paragraph" w:customStyle="1" w:styleId="Informacindecontacto">
    <w:name w:val="Información de contac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5B437C"/>
  </w:style>
  <w:style w:type="paragraph" w:styleId="Piedepgina">
    <w:name w:val="footer"/>
    <w:basedOn w:val="Normal"/>
    <w:link w:val="PiedepginaCar"/>
    <w:uiPriority w:val="99"/>
    <w:unhideWhenUsed/>
    <w:rsid w:val="00297ED0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ED0"/>
  </w:style>
  <w:style w:type="character" w:customStyle="1" w:styleId="Ttulo2Car">
    <w:name w:val="Título 2 Car"/>
    <w:basedOn w:val="Fuentedeprrafopredeter"/>
    <w:link w:val="Ttul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connmero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aconcuadrculaclara">
    <w:name w:val="Grid Table Light"/>
    <w:basedOn w:val="Tab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convieta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is">
    <w:name w:val="Emphasis"/>
    <w:basedOn w:val="Fuentedeprrafopredeter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link w:val="SubttuloC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tuloCar">
    <w:name w:val="Subtítulo Car"/>
    <w:basedOn w:val="Fuentedeprrafopredeter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ellibro">
    <w:name w:val="Book Title"/>
    <w:basedOn w:val="Fuentedeprrafopredeter"/>
    <w:uiPriority w:val="33"/>
    <w:semiHidden/>
    <w:unhideWhenUsed/>
    <w:rsid w:val="00581515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81515"/>
    <w:rPr>
      <w:i/>
      <w:iCs/>
      <w:color w:val="77448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81515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ar">
    <w:name w:val="Título 8 Car"/>
    <w:basedOn w:val="Fuentedeprrafopredeter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1515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81515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81515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1515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1515"/>
    <w:rPr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81515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1515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1515"/>
    <w:rPr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515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81515"/>
    <w:rPr>
      <w:rFonts w:ascii="Consolas" w:hAnsi="Consolas"/>
      <w:szCs w:val="21"/>
    </w:rPr>
  </w:style>
  <w:style w:type="table" w:styleId="Tablanormal2">
    <w:name w:val="Plain Table 2"/>
    <w:basedOn w:val="Tab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os">
    <w:name w:val="Iconos"/>
    <w:basedOn w:val="Normal"/>
    <w:uiPriority w:val="4"/>
    <w:qFormat/>
    <w:rsid w:val="00BD2DD6"/>
    <w:pPr>
      <w:spacing w:after="20"/>
      <w:jc w:val="center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72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unh\AppData\Roaming\Microsoft\Templates\Curr&#237;culo%20de%20estudiante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52ABD7232A42E7AF3B986603CB8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5AFD8-60DB-4A15-84BC-27CEB650E759}"/>
      </w:docPartPr>
      <w:docPartBody>
        <w:p w:rsidR="00000000" w:rsidRDefault="00A93D65">
          <w:pPr>
            <w:pStyle w:val="4F52ABD7232A42E7AF3B986603CB8D53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ED61F3505A1A48D0842D43B0852A0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34624-6E32-4610-8AB3-51EB940CA144}"/>
      </w:docPartPr>
      <w:docPartBody>
        <w:p w:rsidR="00000000" w:rsidRDefault="00A93D65">
          <w:pPr>
            <w:pStyle w:val="ED61F3505A1A48D0842D43B0852A037A"/>
          </w:pPr>
          <w:r w:rsidRPr="009D0878">
            <w:rPr>
              <w:lang w:bidi="es-ES"/>
            </w:rPr>
            <w:t>Teléfono</w:t>
          </w:r>
        </w:p>
      </w:docPartBody>
    </w:docPart>
    <w:docPart>
      <w:docPartPr>
        <w:name w:val="8FC857E41FA74F0B99585100E467F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0F64D-4E37-4396-BBD7-925E6AA4FEDA}"/>
      </w:docPartPr>
      <w:docPartBody>
        <w:p w:rsidR="00000000" w:rsidRDefault="00A93D65">
          <w:pPr>
            <w:pStyle w:val="8FC857E41FA74F0B99585100E467F7F5"/>
          </w:pPr>
          <w:r w:rsidRPr="009D0878">
            <w:rPr>
              <w:lang w:bidi="es-ES"/>
            </w:rPr>
            <w:t>Correo electrónico</w:t>
          </w:r>
        </w:p>
      </w:docPartBody>
    </w:docPart>
    <w:docPart>
      <w:docPartPr>
        <w:name w:val="AA25C3961DEB4E419367A0FC39F61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AAF6E-C6A9-4ED3-811F-F5A77C628FB1}"/>
      </w:docPartPr>
      <w:docPartBody>
        <w:p w:rsidR="00000000" w:rsidRDefault="00A93D65">
          <w:pPr>
            <w:pStyle w:val="AA25C3961DEB4E419367A0FC39F61BDF"/>
          </w:pPr>
          <w:r w:rsidRPr="009D0878">
            <w:rPr>
              <w:lang w:bidi="es-ES"/>
            </w:rPr>
            <w:t>Twitter/Blog/Cartera</w:t>
          </w:r>
        </w:p>
      </w:docPartBody>
    </w:docPart>
    <w:docPart>
      <w:docPartPr>
        <w:name w:val="508BBE2999974D3D9F63FD319B765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5C128-B015-49E6-B641-8A0004F9DDC5}"/>
      </w:docPartPr>
      <w:docPartBody>
        <w:p w:rsidR="00000000" w:rsidRDefault="00A93D65">
          <w:pPr>
            <w:pStyle w:val="508BBE2999974D3D9F63FD319B76582E"/>
          </w:pPr>
          <w:r w:rsidRPr="00565B06">
            <w:rPr>
              <w:lang w:bidi="es-ES"/>
            </w:rPr>
            <w:t>Educación</w:t>
          </w:r>
        </w:p>
      </w:docPartBody>
    </w:docPart>
    <w:docPart>
      <w:docPartPr>
        <w:name w:val="1FF38EF7AD444BF4B17A6F39EF8EF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05929-9DD7-4AAF-93B0-A7E8A65D778C}"/>
      </w:docPartPr>
      <w:docPartBody>
        <w:p w:rsidR="00000000" w:rsidRDefault="00A93D65">
          <w:pPr>
            <w:pStyle w:val="1FF38EF7AD444BF4B17A6F39EF8EF3F5"/>
          </w:pPr>
          <w:r w:rsidRPr="00565B06"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65"/>
    <w:rsid w:val="00A9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581407E3DE4BAD828E762C46550E5B">
    <w:name w:val="4E581407E3DE4BAD828E762C46550E5B"/>
  </w:style>
  <w:style w:type="paragraph" w:customStyle="1" w:styleId="AAF1A16D746441E0AB3AD0DC400500EF">
    <w:name w:val="AAF1A16D746441E0AB3AD0DC400500EF"/>
  </w:style>
  <w:style w:type="paragraph" w:customStyle="1" w:styleId="4F52ABD7232A42E7AF3B986603CB8D53">
    <w:name w:val="4F52ABD7232A42E7AF3B986603CB8D53"/>
  </w:style>
  <w:style w:type="paragraph" w:customStyle="1" w:styleId="ED61F3505A1A48D0842D43B0852A037A">
    <w:name w:val="ED61F3505A1A48D0842D43B0852A037A"/>
  </w:style>
  <w:style w:type="paragraph" w:customStyle="1" w:styleId="8FC857E41FA74F0B99585100E467F7F5">
    <w:name w:val="8FC857E41FA74F0B99585100E467F7F5"/>
  </w:style>
  <w:style w:type="paragraph" w:customStyle="1" w:styleId="30C8A068EF7D495786AF75BFBDF2005F">
    <w:name w:val="30C8A068EF7D495786AF75BFBDF2005F"/>
  </w:style>
  <w:style w:type="paragraph" w:customStyle="1" w:styleId="AA25C3961DEB4E419367A0FC39F61BDF">
    <w:name w:val="AA25C3961DEB4E419367A0FC39F61BDF"/>
  </w:style>
  <w:style w:type="paragraph" w:customStyle="1" w:styleId="CC732BFB0FE14466A17C5C17BF00C613">
    <w:name w:val="CC732BFB0FE14466A17C5C17BF00C613"/>
  </w:style>
  <w:style w:type="paragraph" w:customStyle="1" w:styleId="17EC9BE01C524E0C81659E159DCEA756">
    <w:name w:val="17EC9BE01C524E0C81659E159DCEA756"/>
  </w:style>
  <w:style w:type="paragraph" w:customStyle="1" w:styleId="508BBE2999974D3D9F63FD319B76582E">
    <w:name w:val="508BBE2999974D3D9F63FD319B76582E"/>
  </w:style>
  <w:style w:type="paragraph" w:customStyle="1" w:styleId="D6C47B64098444F4BB7AE89C218E1E8F">
    <w:name w:val="D6C47B64098444F4BB7AE89C218E1E8F"/>
  </w:style>
  <w:style w:type="character" w:styleId="nfasis">
    <w:name w:val="Emphasis"/>
    <w:basedOn w:val="Fuentedeprrafopredeter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5E64FA38A781407D98F9DABD8C91AB65">
    <w:name w:val="5E64FA38A781407D98F9DABD8C91AB65"/>
  </w:style>
  <w:style w:type="paragraph" w:customStyle="1" w:styleId="329B29084A6D4ADBBC876EC6C7369291">
    <w:name w:val="329B29084A6D4ADBBC876EC6C7369291"/>
  </w:style>
  <w:style w:type="paragraph" w:customStyle="1" w:styleId="7E80A01B53284BB7804F8C250B0F8DE3">
    <w:name w:val="7E80A01B53284BB7804F8C250B0F8DE3"/>
  </w:style>
  <w:style w:type="paragraph" w:customStyle="1" w:styleId="43E139711C2B4A109BE3407C171A12CA">
    <w:name w:val="43E139711C2B4A109BE3407C171A12CA"/>
  </w:style>
  <w:style w:type="paragraph" w:customStyle="1" w:styleId="8E9CC301D12C4963A50F6E9AE9710C8B">
    <w:name w:val="8E9CC301D12C4963A50F6E9AE9710C8B"/>
  </w:style>
  <w:style w:type="paragraph" w:customStyle="1" w:styleId="EF9EC656AC204302AC328B39141E4329">
    <w:name w:val="EF9EC656AC204302AC328B39141E4329"/>
  </w:style>
  <w:style w:type="paragraph" w:customStyle="1" w:styleId="6BCC931858024AC89E26E24B5E1D5B82">
    <w:name w:val="6BCC931858024AC89E26E24B5E1D5B82"/>
  </w:style>
  <w:style w:type="paragraph" w:customStyle="1" w:styleId="45C5580E6B2E46A7876B1F81ABC94ABC">
    <w:name w:val="45C5580E6B2E46A7876B1F81ABC94ABC"/>
  </w:style>
  <w:style w:type="paragraph" w:customStyle="1" w:styleId="2FC6CA70EDDB40479F9CDD4A1F7A05F8">
    <w:name w:val="2FC6CA70EDDB40479F9CDD4A1F7A05F8"/>
  </w:style>
  <w:style w:type="paragraph" w:customStyle="1" w:styleId="1FF38EF7AD444BF4B17A6F39EF8EF3F5">
    <w:name w:val="1FF38EF7AD444BF4B17A6F39EF8EF3F5"/>
  </w:style>
  <w:style w:type="paragraph" w:customStyle="1" w:styleId="B44FED19A8B4421E973578E979244B08">
    <w:name w:val="B44FED19A8B4421E973578E979244B08"/>
  </w:style>
  <w:style w:type="paragraph" w:customStyle="1" w:styleId="204CCF7C9AC74607B299CCFF322CFD95">
    <w:name w:val="204CCF7C9AC74607B299CCFF322CFD95"/>
  </w:style>
  <w:style w:type="paragraph" w:customStyle="1" w:styleId="55C0D8AC5E3A4F41BBA802E2B2CAE756">
    <w:name w:val="55C0D8AC5E3A4F41BBA802E2B2CAE756"/>
  </w:style>
  <w:style w:type="paragraph" w:customStyle="1" w:styleId="4E124F6AB1BC47CBA8D688A937DE4B7A">
    <w:name w:val="4E124F6AB1BC47CBA8D688A937DE4B7A"/>
  </w:style>
  <w:style w:type="paragraph" w:customStyle="1" w:styleId="E61E9EA8CF3D4FF7A57E0FB85192B636">
    <w:name w:val="E61E9EA8CF3D4FF7A57E0FB85192B636"/>
  </w:style>
  <w:style w:type="paragraph" w:customStyle="1" w:styleId="3024AD19029C46059814A009BAE58484">
    <w:name w:val="3024AD19029C46059814A009BAE58484"/>
  </w:style>
  <w:style w:type="paragraph" w:customStyle="1" w:styleId="E4AD8DBAFDCC4DC3A6C46EB3EF3D7203">
    <w:name w:val="E4AD8DBAFDCC4DC3A6C46EB3EF3D7203"/>
  </w:style>
  <w:style w:type="paragraph" w:customStyle="1" w:styleId="7D29313F83C044479AF32215A61BB061">
    <w:name w:val="7D29313F83C044479AF32215A61BB061"/>
  </w:style>
  <w:style w:type="paragraph" w:customStyle="1" w:styleId="BA9E46018957441E9D10024BE9ED9DCC">
    <w:name w:val="BA9E46018957441E9D10024BE9ED9DCC"/>
  </w:style>
  <w:style w:type="paragraph" w:customStyle="1" w:styleId="065DCBE77F2E4442AEDD316CACC868EC">
    <w:name w:val="065DCBE77F2E4442AEDD316CACC868EC"/>
  </w:style>
  <w:style w:type="paragraph" w:customStyle="1" w:styleId="CA464CD630D84878A24D59EB958D0A21">
    <w:name w:val="CA464CD630D84878A24D59EB958D0A21"/>
  </w:style>
  <w:style w:type="paragraph" w:customStyle="1" w:styleId="D074106DDEC14955816AE1E2C2271BCC">
    <w:name w:val="D074106DDEC14955816AE1E2C2271BCC"/>
  </w:style>
  <w:style w:type="paragraph" w:customStyle="1" w:styleId="EFFD325F29F74FEDB66B7AF7F5C4844D">
    <w:name w:val="EFFD325F29F74FEDB66B7AF7F5C4844D"/>
  </w:style>
  <w:style w:type="paragraph" w:customStyle="1" w:styleId="617BC26EE3504674BA63E0954969C408">
    <w:name w:val="617BC26EE3504674BA63E0954969C408"/>
  </w:style>
  <w:style w:type="paragraph" w:customStyle="1" w:styleId="90B75521D3144FD0A1702FB33DC72FA1">
    <w:name w:val="90B75521D3144FD0A1702FB33DC72FA1"/>
  </w:style>
  <w:style w:type="paragraph" w:customStyle="1" w:styleId="5875DD66FD0A4E83B62CBA63AF72D276">
    <w:name w:val="5875DD66FD0A4E83B62CBA63AF72D276"/>
  </w:style>
  <w:style w:type="paragraph" w:customStyle="1" w:styleId="445644D335944D45A3DA5815BCBE7F10">
    <w:name w:val="445644D335944D45A3DA5815BCBE7F10"/>
  </w:style>
  <w:style w:type="paragraph" w:customStyle="1" w:styleId="9CB9FA09B472468E8ADCF92EDEF8B151">
    <w:name w:val="9CB9FA09B472468E8ADCF92EDEF8B1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925719026</CompanyPhone>
  <CompanyFax/>
  <CompanyEmail>dacortejhexson@gmail.com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estudiante (diseño moderno).dotx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2020-07-30T17:16:00Z</dcterms:created>
  <dcterms:modified xsi:type="dcterms:W3CDTF">2020-07-30T17:33:00Z</dcterms:modified>
  <cp:category/>
  <cp:contentStatus>Alexsandrodc.com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